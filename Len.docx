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Len(text3)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-计算文本数量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orted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-排序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et（text3）-获得词汇表</w:t>
      </w:r>
    </w:p>
    <w:p>
      <w:pP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en（text3）/len（set（text3））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ext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3.count(“smote”)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链表-存储文本的方式</w:t>
      </w:r>
    </w:p>
    <w:p>
      <w:pPr>
        <w:pStyle w:val="39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可以对链表加法运算</w:t>
      </w:r>
    </w:p>
    <w:p>
      <w:pPr>
        <w:pStyle w:val="39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text[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173]-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索引元素的位置</w:t>
      </w:r>
    </w:p>
    <w:p>
      <w:pPr>
        <w:pStyle w:val="39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text3.index（‘awaken’）-索引出现的位置</w:t>
      </w:r>
    </w:p>
    <w:p>
      <w:pPr>
        <w:pStyle w:val="39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抽取子链表-切片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text[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1:20]   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切片m：n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表示元素m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…n-1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字符串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ame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‘monty’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Name*2----------‘montymonty’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Name+’!’--------‘monty!’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链表连接起来组成单个字符串-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‘’.join([‘monty’,’python’])-monty python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字符串分割成链表------‘monty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python’.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plit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()----[‘monty’,’python’]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LTK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频率分布中定义的函数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dist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= FreqDist(samples)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----创建给定样本的频率分布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dist.inc(samples)----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增加样本</w:t>
      </w:r>
    </w:p>
    <w:p>
      <w:pP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fdist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[‘monstrous’]—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计数给定样本出现次数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dist.freq(‘monstrous’)—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给定样本的频率</w:t>
      </w:r>
    </w:p>
    <w:p>
      <w:pP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dist.N()—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样本总数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dist.keys()—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以频率递减顺序排序的样本链表</w:t>
      </w:r>
    </w:p>
    <w:p>
      <w:pP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or samples in fdist: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遍历样本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fdist.max()—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数值最大的样本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dist.tabulate()—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绘制频率分布表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dist.plot()—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绘制频率分布图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dist.plot(cumulative=True)—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绘制累计频率分布图</w:t>
      </w:r>
    </w:p>
    <w:p>
      <w:pP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fdist1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fdist2  ---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测试是否小于</w:t>
      </w:r>
    </w:p>
    <w:p>
      <w:pP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2020/8/28</w:t>
      </w:r>
    </w:p>
    <w:p>
      <w:pP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s.startswith(t)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S.endswith(t)</w:t>
      </w:r>
    </w:p>
    <w:p>
      <w:pP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440" w:bottom="1440" w:left="144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51571"/>
    <w:multiLevelType w:val="multilevel"/>
    <w:tmpl w:val="4A35157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96B"/>
    <w:rsid w:val="00000DF0"/>
    <w:rsid w:val="00322DB6"/>
    <w:rsid w:val="00473649"/>
    <w:rsid w:val="00583969"/>
    <w:rsid w:val="00583D6C"/>
    <w:rsid w:val="00651AD4"/>
    <w:rsid w:val="008B2318"/>
    <w:rsid w:val="009C43CF"/>
    <w:rsid w:val="00E4796B"/>
    <w:rsid w:val="00F8386B"/>
    <w:rsid w:val="354D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5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6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7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2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FollowedHyperlink"/>
    <w:basedOn w:val="14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Emphasis"/>
    <w:basedOn w:val="14"/>
    <w:qFormat/>
    <w:uiPriority w:val="20"/>
    <w:rPr>
      <w:i/>
      <w:iCs/>
    </w:rPr>
  </w:style>
  <w:style w:type="character" w:styleId="18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uiPriority w:val="9"/>
    <w:rPr>
      <w:b/>
      <w:bCs/>
      <w:sz w:val="28"/>
      <w:szCs w:val="28"/>
    </w:rPr>
  </w:style>
  <w:style w:type="character" w:customStyle="1" w:styleId="24">
    <w:name w:val="标题 6 字符"/>
    <w:basedOn w:val="14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5">
    <w:name w:val="标题 7 字符"/>
    <w:basedOn w:val="14"/>
    <w:link w:val="8"/>
    <w:qFormat/>
    <w:uiPriority w:val="9"/>
    <w:rPr>
      <w:b/>
      <w:bCs/>
      <w:sz w:val="24"/>
      <w:szCs w:val="24"/>
    </w:rPr>
  </w:style>
  <w:style w:type="character" w:customStyle="1" w:styleId="26">
    <w:name w:val="标题 8 字符"/>
    <w:basedOn w:val="14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7">
    <w:name w:val="标题 9 字符"/>
    <w:basedOn w:val="14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8">
    <w:name w:val="标题 字符"/>
    <w:basedOn w:val="14"/>
    <w:link w:val="12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9">
    <w:name w:val="副标题 字符"/>
    <w:basedOn w:val="14"/>
    <w:link w:val="11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0">
    <w:name w:val="Subtle Emphasis"/>
    <w:basedOn w:val="14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1">
    <w:name w:val="Intense Emphasis"/>
    <w:basedOn w:val="14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32">
    <w:name w:val="Quote"/>
    <w:basedOn w:val="1"/>
    <w:next w:val="1"/>
    <w:link w:val="3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33">
    <w:name w:val="引用 字符"/>
    <w:basedOn w:val="14"/>
    <w:link w:val="3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34">
    <w:name w:val="Intense Quote"/>
    <w:basedOn w:val="1"/>
    <w:next w:val="1"/>
    <w:link w:val="35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5">
    <w:name w:val="明显引用 字符"/>
    <w:basedOn w:val="14"/>
    <w:link w:val="34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6">
    <w:name w:val="Subtle Reference"/>
    <w:basedOn w:val="14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37">
    <w:name w:val="Intense Reference"/>
    <w:basedOn w:val="14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38">
    <w:name w:val="Book Title"/>
    <w:basedOn w:val="14"/>
    <w:qFormat/>
    <w:uiPriority w:val="33"/>
    <w:rPr>
      <w:b/>
      <w:bCs/>
      <w:smallCaps/>
      <w:spacing w:val="5"/>
    </w:rPr>
  </w:style>
  <w:style w:type="paragraph" w:styleId="3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Pages>1</Pages>
  <Words>110</Words>
  <Characters>633</Characters>
  <Lines>5</Lines>
  <Paragraphs>1</Paragraphs>
  <TotalTime>229</TotalTime>
  <ScaleCrop>false</ScaleCrop>
  <LinksUpToDate>false</LinksUpToDate>
  <CharactersWithSpaces>742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2020-08-27T05:47:00Z</dcterms:created>
  <dc:creator>560395</dc:creator>
  <cp:lastModifiedBy>560395</cp:lastModifiedBy>
  <dcterms:modified xsi:type="dcterms:W3CDTF">2020-08-28T00:50:48Z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